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85D" w:rsidRDefault="00861E4A">
      <w:bookmarkStart w:id="0" w:name="_GoBack"/>
      <w:bookmarkEnd w:id="0"/>
      <w:r>
        <w:t>CREATE TABLE STATEMENTS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--Employee Table--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EmpMgrID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39085D" w:rsidRDefault="0039085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--Vendor Table--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VendorAddress1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VendorAddress2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9085D" w:rsidRDefault="0039085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--Purchase </w:t>
      </w:r>
      <w:r>
        <w:rPr>
          <w:rFonts w:ascii="Consolas" w:hAnsi="Consolas" w:cs="Consolas"/>
          <w:color w:val="008000"/>
          <w:sz w:val="19"/>
          <w:szCs w:val="19"/>
        </w:rPr>
        <w:t>Order Table--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PODatePlaced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Terms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Conditions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BuyerEmpID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39085D" w:rsidRDefault="0039085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--Product Type Table--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tblProductType</w:t>
      </w:r>
      <w:proofErr w:type="spellEnd"/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39085D" w:rsidRDefault="0039085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--Condition Table--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tblCondition</w:t>
      </w:r>
      <w:proofErr w:type="spellEnd"/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39085D" w:rsidRDefault="0039085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--Product Table--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UOM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UOM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'inches'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'case'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EOQ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QOH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QOHDateUpdated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39085D" w:rsidRDefault="0039085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--Purchase Order Line Table--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39085D" w:rsidRDefault="0039085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--Purchase History Table--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tblPurchaseHistory</w:t>
      </w:r>
      <w:proofErr w:type="spellEnd"/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DatePurchased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QtyReceivedOnTime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39085D" w:rsidRDefault="0039085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--Vendor Review Table--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tblVendorReview</w:t>
      </w:r>
      <w:proofErr w:type="spellEnd"/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ReviewTitle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ReviewRating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ReviewComments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39085D" w:rsidRDefault="0039085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--Receiver Table--</w:t>
      </w:r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proofErr w:type="spellEnd"/>
    </w:p>
    <w:p w:rsidR="0039085D" w:rsidRDefault="00861E4A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tblCondition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085D" w:rsidRDefault="00861E4A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39085D" w:rsidRDefault="0039085D"/>
    <w:p w:rsidR="0039085D" w:rsidRDefault="0039085D"/>
    <w:p w:rsidR="0039085D" w:rsidRDefault="0039085D"/>
    <w:p w:rsidR="0039085D" w:rsidRDefault="0039085D"/>
    <w:p w:rsidR="0039085D" w:rsidRDefault="0039085D"/>
    <w:p w:rsidR="0039085D" w:rsidRDefault="0039085D"/>
    <w:p w:rsidR="0039085D" w:rsidRDefault="0039085D"/>
    <w:p w:rsidR="0039085D" w:rsidRDefault="0039085D"/>
    <w:p w:rsidR="0039085D" w:rsidRDefault="0039085D"/>
    <w:p w:rsidR="0039085D" w:rsidRDefault="0039085D"/>
    <w:p w:rsidR="0039085D" w:rsidRDefault="0039085D"/>
    <w:p w:rsidR="0039085D" w:rsidRDefault="00861E4A">
      <w:r>
        <w:lastRenderedPageBreak/>
        <w:t>SCREENSHOTS OF TABLES</w:t>
      </w:r>
    </w:p>
    <w:p w:rsidR="0039085D" w:rsidRDefault="00861E4A">
      <w:r>
        <w:t>Employee</w:t>
      </w:r>
    </w:p>
    <w:p w:rsidR="0039085D" w:rsidRDefault="00861E4A">
      <w:r>
        <w:rPr>
          <w:noProof/>
        </w:rPr>
        <w:drawing>
          <wp:inline distT="0" distB="0" distL="0" distR="0">
            <wp:extent cx="5943600" cy="27660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9085D" w:rsidRDefault="00861E4A">
      <w:r>
        <w:t>Condition</w:t>
      </w:r>
    </w:p>
    <w:p w:rsidR="0039085D" w:rsidRDefault="00861E4A">
      <w:r>
        <w:rPr>
          <w:noProof/>
        </w:rPr>
        <w:drawing>
          <wp:inline distT="0" distB="0" distL="0" distR="0">
            <wp:extent cx="2200585" cy="1457526"/>
            <wp:effectExtent l="0" t="0" r="9215" b="9324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5" cy="14575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9085D" w:rsidRDefault="0039085D"/>
    <w:p w:rsidR="0039085D" w:rsidRDefault="0039085D"/>
    <w:p w:rsidR="0039085D" w:rsidRDefault="0039085D"/>
    <w:p w:rsidR="0039085D" w:rsidRDefault="0039085D"/>
    <w:p w:rsidR="0039085D" w:rsidRDefault="0039085D"/>
    <w:p w:rsidR="0039085D" w:rsidRDefault="0039085D"/>
    <w:p w:rsidR="0039085D" w:rsidRDefault="0039085D"/>
    <w:p w:rsidR="0039085D" w:rsidRDefault="0039085D"/>
    <w:p w:rsidR="0039085D" w:rsidRDefault="0039085D"/>
    <w:p w:rsidR="0039085D" w:rsidRDefault="0039085D"/>
    <w:p w:rsidR="0039085D" w:rsidRDefault="00861E4A">
      <w:r>
        <w:lastRenderedPageBreak/>
        <w:t>Product</w:t>
      </w:r>
    </w:p>
    <w:p w:rsidR="0039085D" w:rsidRDefault="00861E4A">
      <w:r>
        <w:rPr>
          <w:noProof/>
        </w:rPr>
        <w:drawing>
          <wp:inline distT="0" distB="0" distL="0" distR="0">
            <wp:extent cx="5943600" cy="3662043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9085D" w:rsidRDefault="00861E4A">
      <w:proofErr w:type="spellStart"/>
      <w:r>
        <w:t>ProductType</w:t>
      </w:r>
      <w:proofErr w:type="spellEnd"/>
    </w:p>
    <w:p w:rsidR="0039085D" w:rsidRDefault="00861E4A">
      <w:r>
        <w:rPr>
          <w:noProof/>
        </w:rPr>
        <w:drawing>
          <wp:inline distT="0" distB="0" distL="0" distR="0">
            <wp:extent cx="2505428" cy="1629003"/>
            <wp:effectExtent l="0" t="0" r="9172" b="9297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8" cy="16290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9085D" w:rsidRDefault="0039085D"/>
    <w:p w:rsidR="0039085D" w:rsidRDefault="0039085D"/>
    <w:p w:rsidR="0039085D" w:rsidRDefault="0039085D"/>
    <w:p w:rsidR="0039085D" w:rsidRDefault="0039085D"/>
    <w:p w:rsidR="0039085D" w:rsidRDefault="0039085D"/>
    <w:p w:rsidR="0039085D" w:rsidRDefault="0039085D"/>
    <w:p w:rsidR="0039085D" w:rsidRDefault="0039085D"/>
    <w:p w:rsidR="0039085D" w:rsidRDefault="00861E4A">
      <w:proofErr w:type="spellStart"/>
      <w:r>
        <w:lastRenderedPageBreak/>
        <w:t>PurchaseHistory</w:t>
      </w:r>
      <w:proofErr w:type="spellEnd"/>
    </w:p>
    <w:p w:rsidR="0039085D" w:rsidRDefault="00861E4A">
      <w:r>
        <w:rPr>
          <w:noProof/>
        </w:rPr>
        <w:drawing>
          <wp:inline distT="0" distB="0" distL="0" distR="0">
            <wp:extent cx="5496696" cy="3705743"/>
            <wp:effectExtent l="0" t="0" r="8754" b="9007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6" cy="37057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9085D" w:rsidRDefault="00861E4A">
      <w:proofErr w:type="spellStart"/>
      <w:r>
        <w:t>PurchaseOrder</w:t>
      </w:r>
      <w:proofErr w:type="spellEnd"/>
    </w:p>
    <w:p w:rsidR="0039085D" w:rsidRDefault="00861E4A">
      <w:r>
        <w:rPr>
          <w:noProof/>
        </w:rPr>
        <w:drawing>
          <wp:inline distT="0" distB="0" distL="0" distR="0">
            <wp:extent cx="5943600" cy="3146422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9085D" w:rsidRDefault="0039085D"/>
    <w:p w:rsidR="0039085D" w:rsidRDefault="0039085D"/>
    <w:p w:rsidR="0039085D" w:rsidRDefault="00861E4A">
      <w:proofErr w:type="spellStart"/>
      <w:r>
        <w:lastRenderedPageBreak/>
        <w:t>PurchaseOrderLine</w:t>
      </w:r>
      <w:proofErr w:type="spellEnd"/>
    </w:p>
    <w:p w:rsidR="0039085D" w:rsidRDefault="00861E4A">
      <w:r>
        <w:rPr>
          <w:noProof/>
        </w:rPr>
        <w:drawing>
          <wp:inline distT="0" distB="0" distL="0" distR="0">
            <wp:extent cx="4725061" cy="3867692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61" cy="38676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9085D" w:rsidRDefault="00861E4A">
      <w:r>
        <w:t>Receiver</w:t>
      </w:r>
    </w:p>
    <w:p w:rsidR="0039085D" w:rsidRDefault="00861E4A">
      <w:r>
        <w:rPr>
          <w:noProof/>
        </w:rPr>
        <w:drawing>
          <wp:inline distT="0" distB="0" distL="0" distR="0">
            <wp:extent cx="5047963" cy="3657289"/>
            <wp:effectExtent l="0" t="0" r="287" b="311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963" cy="36572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9085D" w:rsidRDefault="00861E4A">
      <w:r>
        <w:lastRenderedPageBreak/>
        <w:t>Vendor</w:t>
      </w:r>
    </w:p>
    <w:p w:rsidR="0039085D" w:rsidRDefault="00861E4A">
      <w:r>
        <w:rPr>
          <w:noProof/>
        </w:rPr>
        <w:drawing>
          <wp:inline distT="0" distB="0" distL="0" distR="0">
            <wp:extent cx="6253206" cy="1412318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3206" cy="14123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9085D" w:rsidRDefault="00861E4A">
      <w:proofErr w:type="spellStart"/>
      <w:r>
        <w:t>VendorReview</w:t>
      </w:r>
      <w:proofErr w:type="spellEnd"/>
    </w:p>
    <w:p w:rsidR="0039085D" w:rsidRDefault="00861E4A">
      <w:r>
        <w:rPr>
          <w:noProof/>
        </w:rPr>
        <w:drawing>
          <wp:inline distT="0" distB="0" distL="0" distR="0">
            <wp:extent cx="5943600" cy="1931669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9085D" w:rsidRDefault="0039085D"/>
    <w:p w:rsidR="0039085D" w:rsidRDefault="0039085D"/>
    <w:p w:rsidR="0039085D" w:rsidRDefault="00861E4A">
      <w:r>
        <w:t>For Importing, we used the Import Wizard to copy the data from the provided Excel Document</w:t>
      </w:r>
    </w:p>
    <w:sectPr w:rsidR="003908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61E4A">
      <w:pPr>
        <w:spacing w:after="0" w:line="240" w:lineRule="auto"/>
      </w:pPr>
      <w:r>
        <w:separator/>
      </w:r>
    </w:p>
  </w:endnote>
  <w:endnote w:type="continuationSeparator" w:id="0">
    <w:p w:rsidR="00000000" w:rsidRDefault="0086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61E4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861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9085D"/>
    <w:rsid w:val="0039085D"/>
    <w:rsid w:val="0086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528563-E092-4337-B721-0CD6681C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Bombwal</dc:creator>
  <dc:description/>
  <cp:lastModifiedBy>Ankit Bombwal</cp:lastModifiedBy>
  <cp:revision>2</cp:revision>
  <dcterms:created xsi:type="dcterms:W3CDTF">2024-03-14T04:28:00Z</dcterms:created>
  <dcterms:modified xsi:type="dcterms:W3CDTF">2024-03-14T04:28:00Z</dcterms:modified>
</cp:coreProperties>
</file>