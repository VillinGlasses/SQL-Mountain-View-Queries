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AF2" w:rsidRDefault="00F51C1C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ALL DATA IS FOUND IN ANKIT BOMBWAL’S DATABASE</w:t>
      </w:r>
    </w:p>
    <w:p w:rsidR="00757AF2" w:rsidRDefault="00757AF2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AF2" w:rsidRDefault="00F51C1C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Q1)</w:t>
      </w:r>
    </w:p>
    <w:p w:rsidR="00757AF2" w:rsidRDefault="00F51C1C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</w:p>
    <w:p w:rsidR="00757AF2" w:rsidRDefault="00F51C1C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757AF2" w:rsidRDefault="00F51C1C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7AF2" w:rsidRDefault="00757AF2">
      <w:pPr>
        <w:autoSpaceDE w:val="0"/>
        <w:spacing w:after="0" w:line="240" w:lineRule="auto"/>
      </w:pPr>
    </w:p>
    <w:p w:rsidR="00757AF2" w:rsidRDefault="00F51C1C">
      <w:pPr>
        <w:autoSpaceDE w:val="0"/>
        <w:spacing w:after="0" w:line="240" w:lineRule="auto"/>
      </w:pPr>
      <w:r>
        <w:rPr>
          <w:noProof/>
        </w:rPr>
        <w:drawing>
          <wp:inline distT="0" distB="0" distL="0" distR="0">
            <wp:extent cx="3000795" cy="962159"/>
            <wp:effectExtent l="0" t="0" r="9105" b="9391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5" cy="962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7AF2" w:rsidRDefault="00757AF2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AF2" w:rsidRDefault="00F51C1C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Q2)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</w:p>
    <w:p w:rsidR="00757AF2" w:rsidRDefault="00F51C1C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FirstBuyDate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7AF2" w:rsidRDefault="00757AF2">
      <w:pPr>
        <w:autoSpaceDE w:val="0"/>
        <w:spacing w:after="0" w:line="240" w:lineRule="auto"/>
      </w:pPr>
    </w:p>
    <w:p w:rsidR="00757AF2" w:rsidRDefault="00F51C1C">
      <w:pPr>
        <w:autoSpaceDE w:val="0"/>
        <w:spacing w:after="0" w:line="240" w:lineRule="auto"/>
      </w:pPr>
      <w:r>
        <w:rPr>
          <w:noProof/>
        </w:rPr>
        <w:drawing>
          <wp:inline distT="0" distB="0" distL="0" distR="0">
            <wp:extent cx="3677159" cy="447735"/>
            <wp:effectExtent l="0" t="0" r="0" b="946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59" cy="4477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7AF2" w:rsidRDefault="00757AF2">
      <w:pPr>
        <w:autoSpaceDE w:val="0"/>
        <w:spacing w:after="0" w:line="240" w:lineRule="auto"/>
      </w:pPr>
    </w:p>
    <w:p w:rsidR="00757AF2" w:rsidRDefault="00F51C1C">
      <w:pPr>
        <w:suppressAutoHyphens w:val="0"/>
        <w:autoSpaceDE w:val="0"/>
        <w:spacing w:after="0" w:line="240" w:lineRule="auto"/>
        <w:textAlignment w:val="auto"/>
        <w:rPr>
          <w:rFonts w:ascii="Consolas" w:eastAsia="Times New Roman" w:hAnsi="Consolas" w:cs="Courier New"/>
          <w:sz w:val="19"/>
          <w:szCs w:val="19"/>
        </w:rPr>
      </w:pPr>
      <w:r>
        <w:rPr>
          <w:rFonts w:ascii="Consolas" w:eastAsia="Times New Roman" w:hAnsi="Consolas" w:cs="Courier New"/>
          <w:sz w:val="19"/>
          <w:szCs w:val="19"/>
        </w:rPr>
        <w:t>Q3)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PODateNeeded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DateofRequiredDelivery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PODatePlaced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DateofPurchaseOrder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')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BuyerEmpID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BuyerID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57AF2" w:rsidRDefault="0075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</w:rPr>
      </w:pP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943600" cy="1555110"/>
            <wp:effectExtent l="0" t="0" r="0" b="69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7AF2" w:rsidRDefault="0075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</w:rPr>
      </w:pPr>
    </w:p>
    <w:p w:rsidR="00757AF2" w:rsidRDefault="00F51C1C">
      <w:pPr>
        <w:suppressAutoHyphens w:val="0"/>
        <w:autoSpaceDE w:val="0"/>
        <w:spacing w:after="0" w:line="240" w:lineRule="auto"/>
        <w:textAlignment w:val="auto"/>
        <w:rPr>
          <w:rFonts w:ascii="Consolas" w:eastAsia="Times New Roman" w:hAnsi="Consolas" w:cs="Courier New"/>
          <w:sz w:val="19"/>
          <w:szCs w:val="19"/>
        </w:rPr>
      </w:pPr>
      <w:r>
        <w:rPr>
          <w:rFonts w:ascii="Consolas" w:eastAsia="Times New Roman" w:hAnsi="Consolas" w:cs="Courier New"/>
          <w:sz w:val="19"/>
          <w:szCs w:val="19"/>
        </w:rPr>
        <w:t>Q4)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PODateNeeded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DateofRequiredDelivery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PODatePlaced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DateofPurchaseOrder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')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'Buyer'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BuyerName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BuyerEmpID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57AF2" w:rsidRDefault="0075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</w:rPr>
      </w:pP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943600" cy="1504946"/>
            <wp:effectExtent l="0" t="0" r="0" b="4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7AF2" w:rsidRDefault="0075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</w:rPr>
      </w:pPr>
    </w:p>
    <w:p w:rsidR="00757AF2" w:rsidRDefault="0075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</w:rPr>
      </w:pPr>
    </w:p>
    <w:p w:rsidR="00757AF2" w:rsidRDefault="00F51C1C">
      <w:pPr>
        <w:suppressAutoHyphens w:val="0"/>
        <w:autoSpaceDE w:val="0"/>
        <w:spacing w:after="0" w:line="240" w:lineRule="auto"/>
        <w:textAlignment w:val="auto"/>
        <w:rPr>
          <w:rFonts w:ascii="Consolas" w:eastAsia="Times New Roman" w:hAnsi="Consolas" w:cs="Courier New"/>
          <w:sz w:val="19"/>
          <w:szCs w:val="19"/>
        </w:rPr>
      </w:pPr>
      <w:r>
        <w:rPr>
          <w:rFonts w:ascii="Consolas" w:eastAsia="Times New Roman" w:hAnsi="Consolas" w:cs="Courier New"/>
          <w:sz w:val="19"/>
          <w:szCs w:val="19"/>
        </w:rPr>
        <w:t>Q5)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PODateNeeded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DateofRequiredDelivery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PODatePlaced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DateofPurchaseOrder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')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worker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'Buyer'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'"No'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'Manager"'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worker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BuyerEmpID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EmpMgrID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PODateNeeded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57AF2" w:rsidRDefault="0075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</w:rPr>
      </w:pP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1296674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7AF2" w:rsidRDefault="0075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</w:rPr>
      </w:pP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nsolas" w:eastAsia="Times New Roman" w:hAnsi="Consolas" w:cs="Courier New"/>
          <w:sz w:val="19"/>
          <w:szCs w:val="19"/>
        </w:rPr>
      </w:pPr>
      <w:r>
        <w:rPr>
          <w:rFonts w:ascii="Consolas" w:eastAsia="Times New Roman" w:hAnsi="Consolas" w:cs="Courier New"/>
          <w:sz w:val="19"/>
          <w:szCs w:val="19"/>
        </w:rPr>
        <w:t>Q6)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ConditionReceived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tblCondition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r>
        <w:rPr>
          <w:rFonts w:ascii="Consolas" w:hAnsi="Consolas" w:cs="Consolas"/>
          <w:color w:val="000000"/>
          <w:sz w:val="19"/>
          <w:szCs w:val="19"/>
        </w:rPr>
        <w:t>lCondition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ConditionID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'%damage%'</w:t>
      </w: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7AF2" w:rsidRDefault="0075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nsolas" w:eastAsia="Times New Roman" w:hAnsi="Consolas" w:cs="Courier New"/>
          <w:sz w:val="19"/>
          <w:szCs w:val="19"/>
        </w:rPr>
      </w:pP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</w:pPr>
      <w:r>
        <w:rPr>
          <w:rFonts w:ascii="Consolas" w:eastAsia="Times New Roman" w:hAnsi="Consolas" w:cs="Courier New"/>
          <w:noProof/>
          <w:sz w:val="19"/>
          <w:szCs w:val="19"/>
        </w:rPr>
        <w:drawing>
          <wp:inline distT="0" distB="0" distL="0" distR="0">
            <wp:extent cx="5410952" cy="2400638"/>
            <wp:effectExtent l="0" t="0" r="0" b="0"/>
            <wp:docPr id="6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2" cy="2400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7AF2" w:rsidRDefault="0075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nsolas" w:eastAsia="Times New Roman" w:hAnsi="Consolas" w:cs="Courier New"/>
          <w:sz w:val="19"/>
          <w:szCs w:val="19"/>
        </w:rPr>
      </w:pP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nsolas" w:eastAsia="Times New Roman" w:hAnsi="Consolas" w:cs="Courier New"/>
          <w:sz w:val="19"/>
          <w:szCs w:val="19"/>
        </w:rPr>
      </w:pPr>
      <w:r>
        <w:rPr>
          <w:rFonts w:ascii="Consolas" w:eastAsia="Times New Roman" w:hAnsi="Consolas" w:cs="Courier New"/>
          <w:sz w:val="19"/>
          <w:szCs w:val="19"/>
        </w:rPr>
        <w:t>Q7)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ConditionReceived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tblProductType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tblCondition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tblCondition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ConditionID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'%damage%'</w:t>
      </w: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7AF2" w:rsidRDefault="0075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nsolas" w:eastAsia="Times New Roman" w:hAnsi="Consolas" w:cs="Courier New"/>
          <w:sz w:val="19"/>
          <w:szCs w:val="19"/>
        </w:rPr>
      </w:pP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</w:pPr>
      <w:r>
        <w:rPr>
          <w:rFonts w:ascii="Consolas" w:eastAsia="Times New Roman" w:hAnsi="Consolas" w:cs="Courier New"/>
          <w:noProof/>
          <w:sz w:val="19"/>
          <w:szCs w:val="19"/>
        </w:rPr>
        <w:drawing>
          <wp:inline distT="0" distB="0" distL="0" distR="0">
            <wp:extent cx="5943600" cy="1469385"/>
            <wp:effectExtent l="0" t="0" r="0" b="0"/>
            <wp:docPr id="7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7AF2" w:rsidRDefault="0075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nsolas" w:eastAsia="Times New Roman" w:hAnsi="Consolas" w:cs="Courier New"/>
          <w:sz w:val="19"/>
          <w:szCs w:val="19"/>
        </w:rPr>
      </w:pP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nsolas" w:eastAsia="Times New Roman" w:hAnsi="Consolas" w:cs="Courier New"/>
          <w:sz w:val="19"/>
          <w:szCs w:val="19"/>
        </w:rPr>
      </w:pPr>
      <w:r>
        <w:rPr>
          <w:rFonts w:ascii="Consolas" w:eastAsia="Times New Roman" w:hAnsi="Consolas" w:cs="Courier New"/>
          <w:sz w:val="19"/>
          <w:szCs w:val="19"/>
        </w:rPr>
        <w:t>Q8)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VendorPhone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tblProductType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tblCondition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tblCondition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ConditionID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'%damage%'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'Thermoplastic'</w:t>
      </w: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7AF2" w:rsidRDefault="0075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nsolas" w:eastAsia="Times New Roman" w:hAnsi="Consolas" w:cs="Courier New"/>
          <w:sz w:val="19"/>
          <w:szCs w:val="19"/>
        </w:rPr>
      </w:pPr>
    </w:p>
    <w:p w:rsidR="00757AF2" w:rsidRDefault="00F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</w:pPr>
      <w:r>
        <w:rPr>
          <w:rFonts w:ascii="Consolas" w:eastAsia="Times New Roman" w:hAnsi="Consolas" w:cs="Courier New"/>
          <w:noProof/>
          <w:sz w:val="19"/>
          <w:szCs w:val="19"/>
        </w:rPr>
        <w:drawing>
          <wp:inline distT="0" distB="0" distL="0" distR="0">
            <wp:extent cx="2667368" cy="590629"/>
            <wp:effectExtent l="0" t="0" r="0" b="0"/>
            <wp:docPr id="8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68" cy="5906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7AF2" w:rsidRDefault="0075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</w:rPr>
      </w:pPr>
    </w:p>
    <w:p w:rsidR="00757AF2" w:rsidRDefault="00F51C1C">
      <w:pPr>
        <w:suppressAutoHyphens w:val="0"/>
        <w:autoSpaceDE w:val="0"/>
        <w:spacing w:after="0" w:line="240" w:lineRule="auto"/>
        <w:textAlignment w:val="auto"/>
        <w:rPr>
          <w:rFonts w:ascii="Consolas" w:eastAsia="Times New Roman" w:hAnsi="Consolas" w:cs="Courier New"/>
          <w:sz w:val="19"/>
          <w:szCs w:val="19"/>
        </w:rPr>
      </w:pPr>
      <w:r>
        <w:rPr>
          <w:rFonts w:ascii="Consolas" w:eastAsia="Times New Roman" w:hAnsi="Consolas" w:cs="Courier New"/>
          <w:sz w:val="19"/>
          <w:szCs w:val="19"/>
        </w:rPr>
        <w:t>Q9)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CountofPurchaseOrders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QtyOrdered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MaximumPricePaid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MinimumPricePaid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AveragePricePaid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757AF2" w:rsidRDefault="00F51C1C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</w:p>
    <w:p w:rsidR="00757AF2" w:rsidRDefault="00757AF2">
      <w:pPr>
        <w:autoSpaceDE w:val="0"/>
        <w:spacing w:after="0" w:line="240" w:lineRule="auto"/>
      </w:pPr>
    </w:p>
    <w:p w:rsidR="00757AF2" w:rsidRDefault="00F51C1C">
      <w:pPr>
        <w:autoSpaceDE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2825111"/>
            <wp:effectExtent l="0" t="0" r="0" b="0"/>
            <wp:docPr id="9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7AF2" w:rsidRDefault="00757AF2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AF2" w:rsidRDefault="00F51C1C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Q10)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Buyer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ExtendedPrice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BuyerEmpID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:rsidR="00757AF2" w:rsidRDefault="00F51C1C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7AF2" w:rsidRDefault="00757AF2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AF2" w:rsidRDefault="00F51C1C">
      <w:pPr>
        <w:autoSpaceDE w:val="0"/>
        <w:spacing w:after="0" w:line="240" w:lineRule="auto"/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1160145"/>
            <wp:effectExtent l="0" t="0" r="0" b="1905"/>
            <wp:docPr id="1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7AF2" w:rsidRDefault="00F51C1C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757AF2" w:rsidRDefault="00F51C1C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Q11)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PODatePlaced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Buyer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DateReceiv</w:t>
      </w:r>
      <w:r>
        <w:rPr>
          <w:rFonts w:ascii="Consolas" w:hAnsi="Consolas" w:cs="Consolas"/>
          <w:color w:val="000000"/>
          <w:sz w:val="19"/>
          <w:szCs w:val="19"/>
        </w:rPr>
        <w:t>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BuyerEmpID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</w:p>
    <w:p w:rsidR="00757AF2" w:rsidRDefault="00F51C1C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7AF2" w:rsidRDefault="00757AF2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AF2" w:rsidRDefault="00F51C1C">
      <w:pPr>
        <w:autoSpaceDE w:val="0"/>
        <w:spacing w:after="0" w:line="240" w:lineRule="auto"/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1838328"/>
            <wp:effectExtent l="0" t="0" r="0" b="9522"/>
            <wp:docPr id="1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7AF2" w:rsidRDefault="00F51C1C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Q12)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QuantityRemainingToBeReceived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'Complete'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'Over Shipment'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'Partial Shipment'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Received'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'Receiving Status'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BuyerEmpID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tblReceiver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POLineID</w:t>
      </w:r>
      <w:proofErr w:type="spellEnd"/>
    </w:p>
    <w:p w:rsidR="00757AF2" w:rsidRDefault="00F51C1C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tblPurchaseOrderLine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DateNeeded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7AF2" w:rsidRDefault="00757AF2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AF2" w:rsidRDefault="00F51C1C">
      <w:pPr>
        <w:autoSpaceDE w:val="0"/>
        <w:spacing w:after="0" w:line="240" w:lineRule="auto"/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2943855"/>
            <wp:effectExtent l="0" t="0" r="0" b="8895"/>
            <wp:docPr id="1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7AF2" w:rsidRDefault="00757AF2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AF2" w:rsidRDefault="00757AF2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AF2" w:rsidRDefault="00F51C1C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Q13) </w:t>
      </w:r>
    </w:p>
    <w:p w:rsidR="00757AF2" w:rsidRDefault="00F51C1C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one doesn’t work. Yet.</w:t>
      </w:r>
    </w:p>
    <w:p w:rsidR="00757AF2" w:rsidRDefault="00757AF2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 xml:space="preserve">EOQ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ProductEconomicOrderQuantity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in Purchase History'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MostRecentPurchaseDate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tblPurchaseHistory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757AF2" w:rsidRDefault="00F51C1C">
      <w:pPr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tblPurchaseHistory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757AF2" w:rsidRDefault="00F51C1C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EOQ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757A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51C1C">
      <w:pPr>
        <w:spacing w:after="0" w:line="240" w:lineRule="auto"/>
      </w:pPr>
      <w:r>
        <w:separator/>
      </w:r>
    </w:p>
  </w:endnote>
  <w:endnote w:type="continuationSeparator" w:id="0">
    <w:p w:rsidR="00000000" w:rsidRDefault="00F5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51C1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F51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57AF2"/>
    <w:rsid w:val="00757AF2"/>
    <w:rsid w:val="00F5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C7FF73-0D0B-4691-B9DF-7D1EDBE5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type">
    <w:name w:val="hljs-type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operator">
    <w:name w:val="hljs-operator"/>
    <w:basedOn w:val="DefaultParagraphFont"/>
  </w:style>
  <w:style w:type="character" w:customStyle="1" w:styleId="hljs-builtin">
    <w:name w:val="hljs-built_i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 Martinez</dc:creator>
  <dc:description/>
  <cp:lastModifiedBy>Ankit Bombwal</cp:lastModifiedBy>
  <cp:revision>2</cp:revision>
  <dcterms:created xsi:type="dcterms:W3CDTF">2024-04-06T05:09:00Z</dcterms:created>
  <dcterms:modified xsi:type="dcterms:W3CDTF">2024-04-06T05:09:00Z</dcterms:modified>
</cp:coreProperties>
</file>